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Cs w:val="20"/>
        </w:rPr>
        <w:id w:val="780446891"/>
        <w:docPartObj>
          <w:docPartGallery w:val="Cover Pages"/>
          <w:docPartUnique/>
        </w:docPartObj>
      </w:sdtPr>
      <w:sdtEndPr/>
      <w:sdtContent>
        <w:tbl>
          <w:tblPr>
            <w:tblStyle w:val="TableGrid"/>
            <w:tblpPr w:leftFromText="187" w:rightFromText="187" w:tblpYSpec="bottom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66"/>
            <w:gridCol w:w="2967"/>
            <w:gridCol w:w="1315"/>
            <w:gridCol w:w="4012"/>
          </w:tblGrid>
          <w:tr w:rsidR="009E6D28">
            <w:tc>
              <w:tcPr>
                <w:tcW w:w="1086" w:type="dxa"/>
                <w:vAlign w:val="center"/>
              </w:tcPr>
              <w:p w:rsidR="009E6D28" w:rsidRDefault="009E6D28" w:rsidP="00453069">
                <w:pPr>
                  <w:pStyle w:val="NoSpacing"/>
                  <w:jc w:val="both"/>
                </w:pPr>
              </w:p>
            </w:tc>
            <w:tc>
              <w:tcPr>
                <w:tcW w:w="2842" w:type="dxa"/>
                <w:vAlign w:val="center"/>
              </w:tcPr>
              <w:p w:rsidR="009E6D28" w:rsidRDefault="00783D37" w:rsidP="00453069">
                <w:pPr>
                  <w:pStyle w:val="NoSpacing"/>
                  <w:jc w:val="both"/>
                </w:pPr>
                <w:sdt>
                  <w:sdtPr>
                    <w:rPr>
                      <w:color w:val="424456" w:themeColor="text2"/>
                    </w:rPr>
                    <w:alias w:val="Date"/>
                    <w:id w:val="281571602"/>
                    <w:placeholder>
                      <w:docPart w:val="6D0EEDD562F34E2A84F00C560AC2852B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12-04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82E70">
                      <w:rPr>
                        <w:color w:val="424456" w:themeColor="text2"/>
                      </w:rPr>
                      <w:t>12/4/2017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:rsidR="009E6D28" w:rsidRDefault="009E6D28" w:rsidP="00453069">
                <w:pPr>
                  <w:pStyle w:val="NoSpacing"/>
                  <w:jc w:val="both"/>
                </w:pPr>
              </w:p>
            </w:tc>
          </w:tr>
          <w:tr w:rsidR="009E6D28">
            <w:tc>
              <w:tcPr>
                <w:tcW w:w="3928" w:type="dxa"/>
                <w:gridSpan w:val="2"/>
                <w:vAlign w:val="center"/>
              </w:tcPr>
              <w:p w:rsidR="009E6D28" w:rsidRDefault="00D82E70" w:rsidP="00453069">
                <w:pPr>
                  <w:pStyle w:val="NoSpacing"/>
                  <w:jc w:val="both"/>
                </w:pPr>
                <w:r>
                  <w:rPr>
                    <w:noProof/>
                    <w:lang w:val="en-IE" w:eastAsia="en-IE"/>
                  </w:rPr>
                  <mc:AlternateContent>
                    <mc:Choice Requires="wpg">
                      <w:drawing>
                        <wp:inline distT="0" distB="0" distL="0" distR="0">
                          <wp:extent cx="2332355" cy="234950"/>
                          <wp:effectExtent l="9525" t="5715" r="20320" b="16510"/>
                          <wp:docPr id="17" name="Group 59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32355" cy="234950"/>
                                    <a:chOff x="671" y="11589"/>
                                    <a:chExt cx="3673" cy="370"/>
                                  </a:xfrm>
                                </wpg:grpSpPr>
                                <wps:wsp>
                                  <wps:cNvPr id="18" name="AutoShape 6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95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" name="AutoShape 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21" y="11697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" name="AutoShape 6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58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" name="AutoShape 6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1" y="11897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7" y="11764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45281FDA" id="Group 59" o:spid="_x0000_s1026" style="width:183.65pt;height:18.5pt;mso-position-horizontal-relative:char;mso-position-vertical-relative:line" coordorigin="671,11589" coordsize="36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60" o:spid="_x0000_s1027" type="#_x0000_t32" style="position:absolute;left:1619;top:1195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" strokecolor="#438086 [3205]" strokeweight="1.5pt"/>
                          <v:shape id="AutoShape 61" o:spid="_x0000_s1028" type="#_x0000_t32" style="position:absolute;left:1621;top:11697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" strokecolor="#438086 [3205]" strokeweight="3pt"/>
                          <v:shape id="AutoShape 62" o:spid="_x0000_s1029" type="#_x0000_t32" style="position:absolute;left:1619;top:1158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" strokecolor="#438086 [3205]" strokeweight=".5pt"/>
                          <v:shape id="AutoShape 63" o:spid="_x0000_s1030" type="#_x0000_t32" style="position:absolute;left:671;top:11897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" strokecolor="#438086 [3205]"/>
                          <v:shape id="AutoShape 64" o:spid="_x0000_s1031" type="#_x0000_t32" style="position:absolute;left:677;top:11764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5648" w:type="dxa"/>
                <w:gridSpan w:val="2"/>
                <w:vAlign w:val="center"/>
              </w:tcPr>
              <w:p w:rsidR="009E6D28" w:rsidRDefault="009E6D28" w:rsidP="00453069">
                <w:pPr>
                  <w:pStyle w:val="NoSpacing"/>
                  <w:jc w:val="both"/>
                </w:pPr>
              </w:p>
            </w:tc>
          </w:tr>
          <w:tr w:rsidR="009E6D28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9E6D28" w:rsidRDefault="00783D37" w:rsidP="00453069">
                <w:pPr>
                  <w:pStyle w:val="NoSpacing"/>
                  <w:jc w:val="both"/>
                  <w:rPr>
                    <w:rFonts w:asciiTheme="majorHAnsi" w:hAnsiTheme="majorHAnsi"/>
                    <w:color w:val="3E3E67" w:themeColor="accent1" w:themeShade="BF"/>
                    <w:sz w:val="72"/>
                    <w:szCs w:val="72"/>
                  </w:rPr>
                </w:pPr>
                <w:sdt>
                  <w:sdtPr>
                    <w:rPr>
                      <w:rFonts w:asciiTheme="majorHAnsi" w:hAnsiTheme="majorHAnsi"/>
                      <w:color w:val="3E3E67" w:themeColor="accent1" w:themeShade="BF"/>
                      <w:sz w:val="72"/>
                      <w:szCs w:val="72"/>
                    </w:rPr>
                    <w:alias w:val="Title"/>
                    <w:id w:val="220683848"/>
                    <w:placeholder>
                      <w:docPart w:val="AE28B3DE29874751A340044037D0424B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82E70">
                      <w:rPr>
                        <w:rFonts w:asciiTheme="majorHAnsi" w:hAnsiTheme="majorHAnsi"/>
                        <w:color w:val="3E3E67" w:themeColor="accent1" w:themeShade="BF"/>
                        <w:sz w:val="72"/>
                        <w:szCs w:val="72"/>
                      </w:rPr>
                      <w:t>Web Design and Dev</w:t>
                    </w:r>
                  </w:sdtContent>
                </w:sdt>
              </w:p>
              <w:p w:rsidR="009E6D28" w:rsidRDefault="00783D37" w:rsidP="00453069">
                <w:pPr>
                  <w:pStyle w:val="NoSpacing"/>
                  <w:jc w:val="both"/>
                </w:pPr>
                <w:sdt>
                  <w:sdtPr>
                    <w:rPr>
                      <w:i/>
                      <w:color w:val="424456" w:themeColor="text2"/>
                      <w:sz w:val="28"/>
                      <w:szCs w:val="28"/>
                    </w:rPr>
                    <w:alias w:val="Subtitle"/>
                    <w:id w:val="220683832"/>
                    <w:placeholder>
                      <w:docPart w:val="0A6B33C39E454051B95F23E670E0D1A6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D82E70">
                      <w:rPr>
                        <w:i/>
                        <w:color w:val="424456" w:themeColor="text2"/>
                        <w:sz w:val="28"/>
                        <w:szCs w:val="28"/>
                      </w:rPr>
                      <w:t>Alex Wu 10359232</w:t>
                    </w:r>
                  </w:sdtContent>
                </w:sdt>
              </w:p>
            </w:tc>
          </w:tr>
          <w:tr w:rsidR="009E6D28">
            <w:tc>
              <w:tcPr>
                <w:tcW w:w="1086" w:type="dxa"/>
                <w:vAlign w:val="center"/>
              </w:tcPr>
              <w:p w:rsidR="009E6D28" w:rsidRDefault="009E6D28" w:rsidP="00453069">
                <w:pPr>
                  <w:pStyle w:val="NoSpacing"/>
                  <w:jc w:val="both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9E6D28" w:rsidRDefault="009E6D28" w:rsidP="00453069">
                <w:pPr>
                  <w:pStyle w:val="NoSpacing"/>
                  <w:jc w:val="both"/>
                </w:pPr>
              </w:p>
            </w:tc>
            <w:tc>
              <w:tcPr>
                <w:tcW w:w="4016" w:type="dxa"/>
                <w:vAlign w:val="center"/>
              </w:tcPr>
              <w:p w:rsidR="009E6D28" w:rsidRDefault="00D82E70" w:rsidP="00453069">
                <w:pPr>
                  <w:pStyle w:val="NoSpacing"/>
                  <w:jc w:val="both"/>
                </w:pPr>
                <w:r>
                  <w:rPr>
                    <w:noProof/>
                    <w:lang w:val="en-IE" w:eastAsia="en-IE"/>
                  </w:rPr>
                  <mc:AlternateContent>
                    <mc:Choice Requires="wpg">
                      <w:drawing>
                        <wp:inline distT="0" distB="0" distL="0" distR="0">
                          <wp:extent cx="2348230" cy="276225"/>
                          <wp:effectExtent l="15875" t="24130" r="26670" b="13970"/>
                          <wp:docPr id="9" name="Group 5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48230" cy="276225"/>
                                    <a:chOff x="7967" y="13811"/>
                                    <a:chExt cx="3698" cy="435"/>
                                  </a:xfrm>
                                </wpg:grpSpPr>
                                <wps:wsp>
                                  <wps:cNvPr id="10" name="AutoShape 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78" y="1381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AutoShape 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67" y="14117"/>
                                      <a:ext cx="172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AutoShape 5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36" y="14246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AutoShape 5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42" y="13984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AutoShape 5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8942" y="13876"/>
                                      <a:ext cx="271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AutoShape 5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7" y="14184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" name="AutoShape 5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9" y="1405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3930DC3D" id="Group 51" o:spid="_x0000_s1026" style="width:184.9pt;height:21.75pt;mso-position-horizontal-relative:char;mso-position-vertical-relative:line" coordorigin="7967,13811" coordsize="36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">
                          <v:shape id="AutoShape 52" o:spid="_x0000_s1027" type="#_x0000_t32" style="position:absolute;left:7978;top:13811;width:36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" strokecolor="#438086 [3205]" strokeweight="3pt"/>
                          <v:shape id="AutoShape 53" o:spid="_x0000_s1028" type="#_x0000_t32" style="position:absolute;left:7967;top:14117;width:17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" strokecolor="#438086 [3205]" strokeweight="2.25pt"/>
                          <v:shape id="AutoShape 54" o:spid="_x0000_s1029" type="#_x0000_t32" style="position:absolute;left:8936;top:14246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" strokecolor="#438086 [3205]" strokeweight="1.5pt"/>
                          <v:shape id="AutoShape 55" o:spid="_x0000_s1030" type="#_x0000_t32" style="position:absolute;left:8942;top:139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" strokecolor="#438086 [3205]" strokeweight="3pt"/>
                          <v:shape id="AutoShape 56" o:spid="_x0000_s1031" type="#_x0000_t32" style="position:absolute;left:8942;top:13876;width:2713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" strokecolor="#438086 [3205]" strokeweight=".5pt"/>
                          <v:shape id="AutoShape 57" o:spid="_x0000_s1032" type="#_x0000_t32" style="position:absolute;left:7967;top:14184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" strokecolor="#438086 [3205]"/>
                          <v:shape id="AutoShape 58" o:spid="_x0000_s1033" type="#_x0000_t32" style="position:absolute;left:7969;top:14051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</w:tr>
          <w:tr w:rsidR="009E6D28">
            <w:tc>
              <w:tcPr>
                <w:tcW w:w="1086" w:type="dxa"/>
                <w:vAlign w:val="center"/>
              </w:tcPr>
              <w:p w:rsidR="009E6D28" w:rsidRDefault="009E6D28" w:rsidP="00453069">
                <w:pPr>
                  <w:pStyle w:val="NoSpacing"/>
                  <w:jc w:val="both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9E6D28" w:rsidRDefault="009E6D28" w:rsidP="00453069">
                <w:pPr>
                  <w:pStyle w:val="NoSpacing"/>
                  <w:jc w:val="both"/>
                </w:pPr>
              </w:p>
            </w:tc>
            <w:tc>
              <w:tcPr>
                <w:tcW w:w="4016" w:type="dxa"/>
                <w:vAlign w:val="center"/>
              </w:tcPr>
              <w:p w:rsidR="009E6D28" w:rsidRDefault="00783D37" w:rsidP="00453069">
                <w:pPr>
                  <w:pStyle w:val="NoSpacing"/>
                  <w:jc w:val="both"/>
                </w:pPr>
                <w:sdt>
                  <w:sdtPr>
                    <w:rPr>
                      <w:color w:val="424456" w:themeColor="text2"/>
                    </w:rPr>
                    <w:alias w:val="Author"/>
                    <w:id w:val="81130488"/>
                    <w:placeholder>
                      <w:docPart w:val="BC630BD96FF34B17B74A96AEDB223BA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82E70">
                      <w:rPr>
                        <w:color w:val="424456" w:themeColor="text2"/>
                      </w:rPr>
                      <w:t>Alex Wu</w:t>
                    </w:r>
                  </w:sdtContent>
                </w:sdt>
              </w:p>
            </w:tc>
          </w:tr>
        </w:tbl>
        <w:p w:rsidR="009E6D28" w:rsidRDefault="00783D37" w:rsidP="00453069">
          <w:pPr>
            <w:jc w:val="both"/>
            <w:rPr>
              <w:rFonts w:asciiTheme="majorHAnsi" w:hAnsiTheme="majorHAnsi"/>
              <w:color w:val="53548A" w:themeColor="accent1"/>
              <w:sz w:val="56"/>
              <w:szCs w:val="56"/>
            </w:rPr>
          </w:pPr>
          <w:r>
            <w:br w:type="page"/>
          </w:r>
        </w:p>
      </w:sdtContent>
    </w:sdt>
    <w:sdt>
      <w:sdtPr>
        <w:id w:val="223570831"/>
        <w:placeholder>
          <w:docPart w:val="5A9057872F1A44158C6DB8FBA102FD2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E6D28" w:rsidRDefault="00D82E70" w:rsidP="00453069">
          <w:pPr>
            <w:pStyle w:val="Title"/>
            <w:jc w:val="both"/>
          </w:pPr>
          <w:r>
            <w:t>Web Design and Dev</w:t>
          </w:r>
        </w:p>
      </w:sdtContent>
    </w:sdt>
    <w:sdt>
      <w:sdtPr>
        <w:id w:val="223570817"/>
        <w:placeholder>
          <w:docPart w:val="FD57F128D2514CAB9A297A8AA550597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F35E37" w:rsidRPr="00727BDA" w:rsidRDefault="00D82E70" w:rsidP="00727BDA">
          <w:pPr>
            <w:pStyle w:val="Subtitle"/>
            <w:jc w:val="both"/>
            <w:rPr>
              <w:i w:val="0"/>
              <w:color w:val="53548A" w:themeColor="accent1"/>
              <w:sz w:val="20"/>
              <w:szCs w:val="20"/>
            </w:rPr>
          </w:pPr>
          <w:r>
            <w:t>Alex Wu 10359232</w:t>
          </w:r>
        </w:p>
      </w:sdtContent>
    </w:sdt>
    <w:p w:rsidR="00F35E37" w:rsidRDefault="00F35E37" w:rsidP="00453069">
      <w:pPr>
        <w:pStyle w:val="Heading1"/>
        <w:jc w:val="both"/>
      </w:pPr>
      <w:r>
        <w:t>Summary</w:t>
      </w:r>
    </w:p>
    <w:p w:rsidR="00F35E37" w:rsidRDefault="00F35E37" w:rsidP="00453069">
      <w:pPr>
        <w:jc w:val="both"/>
      </w:pPr>
      <w:r>
        <w:t>Report and experience logbook detailing the following items</w:t>
      </w:r>
    </w:p>
    <w:p w:rsidR="00F35E37" w:rsidRDefault="00F35E37" w:rsidP="00453069">
      <w:pPr>
        <w:pStyle w:val="Default"/>
        <w:numPr>
          <w:ilvl w:val="0"/>
          <w:numId w:val="35"/>
        </w:numPr>
        <w:spacing w:after="1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What techniques you have used to improve the accessibility of your website. </w:t>
      </w:r>
    </w:p>
    <w:p w:rsidR="00F35E37" w:rsidRDefault="00F35E37" w:rsidP="00453069">
      <w:pPr>
        <w:pStyle w:val="Default"/>
        <w:numPr>
          <w:ilvl w:val="0"/>
          <w:numId w:val="35"/>
        </w:numPr>
        <w:spacing w:after="1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How you have optimized your site so that it would be easy to find using a Search Engine. </w:t>
      </w:r>
    </w:p>
    <w:p w:rsidR="00F35E37" w:rsidRDefault="00F35E37" w:rsidP="00453069">
      <w:pPr>
        <w:pStyle w:val="Default"/>
        <w:numPr>
          <w:ilvl w:val="0"/>
          <w:numId w:val="35"/>
        </w:numPr>
        <w:spacing w:after="1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Logbook detailing your weekly activities and how you resolved them. </w:t>
      </w:r>
    </w:p>
    <w:p w:rsidR="00F35E37" w:rsidRDefault="00F35E37" w:rsidP="00453069">
      <w:pPr>
        <w:pStyle w:val="Default"/>
        <w:numPr>
          <w:ilvl w:val="0"/>
          <w:numId w:val="3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short reflection (150 words) on what you have learned through the process of developing this site and what you would do differently if you had to undertake such a project again. </w:t>
      </w:r>
    </w:p>
    <w:p w:rsidR="00F35E37" w:rsidRDefault="00F35E37" w:rsidP="00453069">
      <w:pPr>
        <w:pStyle w:val="Heading2"/>
        <w:jc w:val="both"/>
        <w:rPr>
          <w:rFonts w:asciiTheme="minorHAnsi" w:hAnsiTheme="minorHAnsi"/>
          <w:color w:val="auto"/>
          <w:sz w:val="20"/>
          <w:szCs w:val="20"/>
        </w:rPr>
      </w:pPr>
    </w:p>
    <w:p w:rsidR="00F35E37" w:rsidRDefault="00F35E37" w:rsidP="00453069">
      <w:pPr>
        <w:pStyle w:val="Heading2"/>
        <w:jc w:val="both"/>
        <w:rPr>
          <w:rFonts w:asciiTheme="minorHAnsi" w:hAnsiTheme="minorHAnsi"/>
          <w:color w:val="auto"/>
          <w:sz w:val="20"/>
          <w:szCs w:val="20"/>
        </w:rPr>
      </w:pPr>
    </w:p>
    <w:p w:rsidR="00F35E37" w:rsidRDefault="00F35E37" w:rsidP="00453069">
      <w:pPr>
        <w:pStyle w:val="Heading2"/>
        <w:jc w:val="both"/>
      </w:pPr>
      <w:r>
        <w:t>1-Accesibility</w:t>
      </w:r>
    </w:p>
    <w:p w:rsidR="00F35E37" w:rsidRDefault="00F35E37" w:rsidP="00453069">
      <w:pPr>
        <w:jc w:val="both"/>
      </w:pPr>
      <w:r>
        <w:t>The following considerations and techniques have been used to improve accessibility and ease of use for navigation</w:t>
      </w:r>
    </w:p>
    <w:p w:rsidR="00F35E37" w:rsidRDefault="00F35E37" w:rsidP="00453069">
      <w:pPr>
        <w:jc w:val="both"/>
      </w:pPr>
      <w:r>
        <w:tab/>
        <w:t>Responsive design elements</w:t>
      </w:r>
      <w:r w:rsidR="00345FE6">
        <w:t xml:space="preserve">, navigation and </w:t>
      </w:r>
      <w:r w:rsidR="00911A8E">
        <w:t>accessibility</w:t>
      </w:r>
      <w:r>
        <w:t>:</w:t>
      </w:r>
    </w:p>
    <w:p w:rsidR="00BE719E" w:rsidRDefault="00BE719E" w:rsidP="00453069">
      <w:pPr>
        <w:pStyle w:val="ListParagraph"/>
        <w:numPr>
          <w:ilvl w:val="0"/>
          <w:numId w:val="36"/>
        </w:numPr>
        <w:jc w:val="both"/>
      </w:pPr>
      <w:r>
        <w:t>The main page is supposed to be a like a “postcard” of the area</w:t>
      </w:r>
      <w:r w:rsidR="00453069">
        <w:t>,</w:t>
      </w:r>
      <w:r>
        <w:t xml:space="preserve"> with the icon of the </w:t>
      </w:r>
      <w:r w:rsidR="00453069">
        <w:t>platform from</w:t>
      </w:r>
      <w:r>
        <w:t xml:space="preserve"> which you can navigate to TripAdvisor reviews, and clicking on the logo </w:t>
      </w:r>
      <w:r w:rsidR="00453069">
        <w:t>to start</w:t>
      </w:r>
      <w:r>
        <w:t xml:space="preserve"> the navigation</w:t>
      </w:r>
      <w:r w:rsidR="00453069">
        <w:t>.</w:t>
      </w:r>
    </w:p>
    <w:p w:rsidR="00453069" w:rsidRDefault="00453069" w:rsidP="00453069">
      <w:pPr>
        <w:pStyle w:val="ListParagraph"/>
        <w:ind w:left="1080"/>
        <w:jc w:val="both"/>
      </w:pPr>
    </w:p>
    <w:p w:rsidR="00453069" w:rsidRDefault="00F35E37" w:rsidP="00453069">
      <w:pPr>
        <w:pStyle w:val="ListParagraph"/>
        <w:numPr>
          <w:ilvl w:val="0"/>
          <w:numId w:val="36"/>
        </w:numPr>
        <w:jc w:val="both"/>
      </w:pPr>
      <w:r>
        <w:t xml:space="preserve">The navigation bar is fixed on the top. Wherever you navigate the menu follows you along. You will never miss the menu </w:t>
      </w:r>
      <w:r w:rsidR="00911A8E">
        <w:t>regardless of where you are</w:t>
      </w:r>
      <w:r w:rsidR="00453069">
        <w:t>, making the navigation consistent.</w:t>
      </w:r>
    </w:p>
    <w:p w:rsidR="00453069" w:rsidRDefault="00453069" w:rsidP="00453069">
      <w:pPr>
        <w:pStyle w:val="ListParagraph"/>
        <w:ind w:left="1080"/>
        <w:jc w:val="both"/>
      </w:pPr>
    </w:p>
    <w:p w:rsidR="00453069" w:rsidRDefault="00F35E37" w:rsidP="00727BD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="00453069">
        <w:t>main navigation menu</w:t>
      </w:r>
      <w:r>
        <w:t xml:space="preserve"> is a sidebar</w:t>
      </w:r>
      <w:r w:rsidR="00453069">
        <w:t xml:space="preserve"> hidden on the left hand side and appearing on demand </w:t>
      </w:r>
      <w:r>
        <w:t xml:space="preserve">instead of a </w:t>
      </w:r>
      <w:r w:rsidR="00345FE6">
        <w:t>top bar</w:t>
      </w:r>
      <w:r w:rsidR="00453069">
        <w:t xml:space="preserve"> menu. </w:t>
      </w:r>
      <w:r>
        <w:t xml:space="preserve">It </w:t>
      </w:r>
      <w:r w:rsidR="00453069">
        <w:t xml:space="preserve">also </w:t>
      </w:r>
      <w:r>
        <w:t>uses the vertical</w:t>
      </w:r>
      <w:r w:rsidR="00911A8E">
        <w:t xml:space="preserve"> axis</w:t>
      </w:r>
      <w:r>
        <w:t xml:space="preserve"> which is the most abundant resource on a mobile </w:t>
      </w:r>
      <w:r w:rsidR="008C3F11">
        <w:t>device on day to day usage</w:t>
      </w:r>
      <w:r w:rsidR="00911A8E">
        <w:t>.</w:t>
      </w:r>
    </w:p>
    <w:p w:rsidR="00453069" w:rsidRDefault="00453069" w:rsidP="00453069">
      <w:pPr>
        <w:pStyle w:val="ListParagraph"/>
        <w:ind w:left="1080"/>
        <w:jc w:val="both"/>
      </w:pPr>
    </w:p>
    <w:p w:rsidR="00453069" w:rsidRDefault="00F35E37" w:rsidP="00453069">
      <w:pPr>
        <w:pStyle w:val="ListParagraph"/>
        <w:numPr>
          <w:ilvl w:val="0"/>
          <w:numId w:val="36"/>
        </w:numPr>
        <w:jc w:val="both"/>
      </w:pPr>
      <w:r>
        <w:t xml:space="preserve">The icon menu logo and the </w:t>
      </w:r>
      <w:r w:rsidR="00345FE6">
        <w:t>TripAdvisor</w:t>
      </w:r>
      <w:r>
        <w:t xml:space="preserve"> icons resize and disappear </w:t>
      </w:r>
      <w:r w:rsidR="00345FE6">
        <w:t xml:space="preserve">beyond the width of </w:t>
      </w:r>
      <w:r w:rsidR="00727BDA">
        <w:t>500</w:t>
      </w:r>
      <w:r w:rsidR="00345FE6">
        <w:t xml:space="preserve"> pixels. The menu is comfortable to use even on the smallest screen (iPhone 5)</w:t>
      </w:r>
      <w:r w:rsidR="00453069">
        <w:t>.</w:t>
      </w:r>
    </w:p>
    <w:p w:rsidR="00453069" w:rsidRDefault="00453069" w:rsidP="00453069">
      <w:pPr>
        <w:pStyle w:val="ListParagraph"/>
        <w:ind w:left="1080"/>
        <w:jc w:val="both"/>
      </w:pPr>
    </w:p>
    <w:p w:rsidR="00453069" w:rsidRDefault="00453069" w:rsidP="00453069">
      <w:pPr>
        <w:pStyle w:val="ListParagraph"/>
        <w:numPr>
          <w:ilvl w:val="0"/>
          <w:numId w:val="36"/>
        </w:numPr>
        <w:jc w:val="both"/>
      </w:pPr>
      <w:r>
        <w:t xml:space="preserve">I’ve used a clear </w:t>
      </w:r>
      <w:r w:rsidR="00727BDA">
        <w:t>open source</w:t>
      </w:r>
      <w:r>
        <w:t xml:space="preserve"> font designe</w:t>
      </w:r>
      <w:r w:rsidR="00727BDA">
        <w:t>d for the web and small devices (by Google Fonts)</w:t>
      </w:r>
    </w:p>
    <w:p w:rsidR="00453069" w:rsidRDefault="00453069" w:rsidP="00453069">
      <w:pPr>
        <w:pStyle w:val="ListParagraph"/>
      </w:pPr>
    </w:p>
    <w:p w:rsidR="004C18F4" w:rsidRDefault="00345FE6" w:rsidP="004C18F4">
      <w:pPr>
        <w:pStyle w:val="ListParagraph"/>
        <w:numPr>
          <w:ilvl w:val="0"/>
          <w:numId w:val="36"/>
        </w:numPr>
        <w:jc w:val="both"/>
      </w:pPr>
      <w:r>
        <w:t>The picture elements and the accompanying text use floats to occupy maximum width, but they align left and right and compress when resizing the screen into a single column</w:t>
      </w:r>
      <w:r w:rsidR="00453069">
        <w:t xml:space="preserve">. So image and content still readable even in very small screens. </w:t>
      </w:r>
      <w:r w:rsidR="00E51C90">
        <w:t>I‘ve</w:t>
      </w:r>
      <w:r w:rsidR="00727BDA">
        <w:t xml:space="preserve"> kept font at the same size to avoid difficult reading when moving to a small device.</w:t>
      </w:r>
    </w:p>
    <w:p w:rsidR="00345FE6" w:rsidRDefault="00345FE6" w:rsidP="00453069">
      <w:pPr>
        <w:pStyle w:val="ListParagraph"/>
        <w:numPr>
          <w:ilvl w:val="0"/>
          <w:numId w:val="36"/>
        </w:numPr>
        <w:jc w:val="both"/>
      </w:pPr>
      <w:r>
        <w:t>The screen</w:t>
      </w:r>
      <w:r w:rsidR="00911A8E">
        <w:t>s</w:t>
      </w:r>
      <w:r>
        <w:t xml:space="preserve"> have been kept consistent, the font large and the design fairly minimal</w:t>
      </w:r>
      <w:r w:rsidR="00911A8E">
        <w:t>.</w:t>
      </w:r>
    </w:p>
    <w:p w:rsidR="00345FE6" w:rsidRDefault="00345FE6" w:rsidP="00453069">
      <w:pPr>
        <w:pStyle w:val="Heading2"/>
        <w:jc w:val="both"/>
      </w:pPr>
      <w:r>
        <w:lastRenderedPageBreak/>
        <w:t>2</w:t>
      </w:r>
      <w:r>
        <w:t>-</w:t>
      </w:r>
      <w:r w:rsidR="00BE719E">
        <w:t>SSO</w:t>
      </w:r>
    </w:p>
    <w:p w:rsidR="00BE719E" w:rsidRDefault="00BE719E" w:rsidP="00453069">
      <w:pPr>
        <w:jc w:val="both"/>
      </w:pPr>
      <w:r>
        <w:t>The Standard Search Engine Optimizations have been used:</w:t>
      </w:r>
    </w:p>
    <w:p w:rsidR="00BE719E" w:rsidRDefault="00BE719E" w:rsidP="00453069">
      <w:pPr>
        <w:pStyle w:val="ListParagraph"/>
        <w:numPr>
          <w:ilvl w:val="0"/>
          <w:numId w:val="39"/>
        </w:numPr>
        <w:jc w:val="both"/>
      </w:pPr>
      <w:r>
        <w:t>Meta tags for keywords, content, and titles referencing the area, the business, the content of the page, etc.</w:t>
      </w:r>
    </w:p>
    <w:p w:rsidR="00BE719E" w:rsidRDefault="00BE719E" w:rsidP="00453069">
      <w:pPr>
        <w:pStyle w:val="ListParagraph"/>
        <w:numPr>
          <w:ilvl w:val="0"/>
          <w:numId w:val="39"/>
        </w:numPr>
        <w:jc w:val="both"/>
      </w:pPr>
      <w:r>
        <w:t>Good layout structure, header tags, css and style at the top, scripts at the bottom, etc.</w:t>
      </w:r>
    </w:p>
    <w:p w:rsidR="00727BDA" w:rsidRPr="00BE719E" w:rsidRDefault="00727BDA" w:rsidP="00727BDA">
      <w:pPr>
        <w:ind w:left="360"/>
        <w:jc w:val="both"/>
      </w:pPr>
    </w:p>
    <w:p w:rsidR="00345FE6" w:rsidRDefault="00345FE6" w:rsidP="00453069">
      <w:pPr>
        <w:pStyle w:val="Heading2"/>
        <w:jc w:val="both"/>
      </w:pPr>
      <w:r>
        <w:t>3</w:t>
      </w:r>
      <w:r>
        <w:t>-</w:t>
      </w:r>
      <w:r>
        <w:t>Logbook</w:t>
      </w:r>
    </w:p>
    <w:p w:rsidR="00345FE6" w:rsidRDefault="00911A8E" w:rsidP="00453069">
      <w:pPr>
        <w:jc w:val="both"/>
      </w:pPr>
      <w:r>
        <w:t>Unfortunately I</w:t>
      </w:r>
      <w:r w:rsidR="00345FE6">
        <w:t xml:space="preserve"> only really started to code the website </w:t>
      </w:r>
      <w:r>
        <w:t>during the last two weekends for personal reasons, but everybody is on the same boat</w:t>
      </w:r>
      <w:r w:rsidR="004C18F4">
        <w:t xml:space="preserve"> so no excuse</w:t>
      </w:r>
      <w:r w:rsidR="00BE719E">
        <w:t>:</w:t>
      </w:r>
    </w:p>
    <w:p w:rsidR="00345FE6" w:rsidRDefault="00345FE6" w:rsidP="00453069">
      <w:pPr>
        <w:jc w:val="both"/>
      </w:pPr>
      <w:r>
        <w:t xml:space="preserve">The website has been designed across </w:t>
      </w:r>
      <w:r w:rsidR="00911A8E">
        <w:t>mostly 4 days.</w:t>
      </w:r>
    </w:p>
    <w:p w:rsidR="00911A8E" w:rsidRDefault="00911A8E" w:rsidP="00453069">
      <w:pPr>
        <w:pStyle w:val="ListParagraph"/>
        <w:numPr>
          <w:ilvl w:val="0"/>
          <w:numId w:val="38"/>
        </w:numPr>
        <w:jc w:val="both"/>
      </w:pPr>
      <w:r>
        <w:t>First day.</w:t>
      </w:r>
    </w:p>
    <w:p w:rsidR="00911A8E" w:rsidRDefault="008C3F11" w:rsidP="00453069">
      <w:pPr>
        <w:pStyle w:val="ListParagraph"/>
        <w:jc w:val="both"/>
      </w:pPr>
      <w:r>
        <w:t xml:space="preserve">Research for inspiration. </w:t>
      </w:r>
      <w:r w:rsidR="00911A8E">
        <w:t xml:space="preserve">Wireframe design. Decide on content pages and navigation bar. Pulling art assets, designing logo in illustrator as a transparent </w:t>
      </w:r>
      <w:r>
        <w:t>png.</w:t>
      </w:r>
    </w:p>
    <w:p w:rsidR="008C3F11" w:rsidRDefault="008C3F11" w:rsidP="00453069">
      <w:pPr>
        <w:pStyle w:val="ListParagraph"/>
        <w:jc w:val="both"/>
      </w:pPr>
    </w:p>
    <w:p w:rsidR="00911A8E" w:rsidRDefault="00911A8E" w:rsidP="00453069">
      <w:pPr>
        <w:pStyle w:val="ListParagraph"/>
        <w:numPr>
          <w:ilvl w:val="0"/>
          <w:numId w:val="38"/>
        </w:numPr>
        <w:jc w:val="both"/>
      </w:pPr>
      <w:r>
        <w:t>Creation of Navigation bar and layout of Index. Creation of slide selector plus automated script</w:t>
      </w:r>
      <w:r w:rsidR="00727BDA">
        <w:t>s for slider</w:t>
      </w:r>
      <w:r w:rsidR="008C3F11">
        <w:t>.</w:t>
      </w:r>
    </w:p>
    <w:p w:rsidR="008C3F11" w:rsidRDefault="008C3F11" w:rsidP="00453069">
      <w:pPr>
        <w:pStyle w:val="ListParagraph"/>
        <w:jc w:val="both"/>
      </w:pPr>
      <w:r>
        <w:t>Creation of the navigation sidebar scripts</w:t>
      </w:r>
    </w:p>
    <w:p w:rsidR="008C3F11" w:rsidRDefault="008C3F11" w:rsidP="00453069">
      <w:pPr>
        <w:pStyle w:val="ListParagraph"/>
        <w:jc w:val="both"/>
      </w:pPr>
    </w:p>
    <w:p w:rsidR="008C3F11" w:rsidRDefault="008C3F11" w:rsidP="00453069">
      <w:pPr>
        <w:pStyle w:val="ListParagraph"/>
        <w:numPr>
          <w:ilvl w:val="0"/>
          <w:numId w:val="38"/>
        </w:numPr>
        <w:jc w:val="both"/>
      </w:pPr>
      <w:r>
        <w:t>Struggle with layout and navigation bugs, create further pages and link them.</w:t>
      </w:r>
    </w:p>
    <w:p w:rsidR="008C3F11" w:rsidRDefault="008C3F11" w:rsidP="00453069">
      <w:pPr>
        <w:pStyle w:val="ListParagraph"/>
        <w:jc w:val="both"/>
      </w:pPr>
    </w:p>
    <w:p w:rsidR="00345FE6" w:rsidRDefault="008C3F11" w:rsidP="00453069">
      <w:pPr>
        <w:pStyle w:val="ListParagraph"/>
        <w:numPr>
          <w:ilvl w:val="0"/>
          <w:numId w:val="38"/>
        </w:numPr>
        <w:jc w:val="both"/>
      </w:pPr>
      <w:r>
        <w:t>Create other pag</w:t>
      </w:r>
      <w:r w:rsidR="00727BDA">
        <w:t>es, link them,</w:t>
      </w:r>
      <w:r w:rsidR="00BE719E">
        <w:t xml:space="preserve"> verify</w:t>
      </w:r>
      <w:r>
        <w:t xml:space="preserve"> responsive readability </w:t>
      </w:r>
      <w:r w:rsidR="00BE719E">
        <w:t xml:space="preserve">on Iphone 5, write site map and SSO </w:t>
      </w:r>
      <w:r w:rsidR="00727BDA">
        <w:t>Meta</w:t>
      </w:r>
      <w:r w:rsidR="00BE719E">
        <w:t xml:space="preserve">, script testing, testing, debugging, </w:t>
      </w:r>
      <w:r w:rsidR="00E51C90">
        <w:t>and cleanup</w:t>
      </w:r>
      <w:r w:rsidR="00BE719E">
        <w:t xml:space="preserve"> and writing report.</w:t>
      </w:r>
    </w:p>
    <w:p w:rsidR="00345FE6" w:rsidRDefault="00345FE6" w:rsidP="00453069">
      <w:pPr>
        <w:pStyle w:val="Heading2"/>
        <w:jc w:val="both"/>
      </w:pPr>
      <w:r>
        <w:t>4</w:t>
      </w:r>
      <w:r>
        <w:t>-</w:t>
      </w:r>
      <w:r>
        <w:t>Reflection</w:t>
      </w:r>
    </w:p>
    <w:p w:rsidR="00345FE6" w:rsidRDefault="00345FE6" w:rsidP="00453069">
      <w:pPr>
        <w:jc w:val="both"/>
      </w:pPr>
      <w:r>
        <w:t xml:space="preserve">The main reflection is how time consuming is to build something beyond a basic content page. I didn’t truly appreciate the amount </w:t>
      </w:r>
      <w:r w:rsidR="00911A8E">
        <w:t xml:space="preserve">of work needed (back and forth between a text editor and chrome ad nauseam) </w:t>
      </w:r>
      <w:r>
        <w:t>to get basic niceties like animated buttons, or an interactivity layer, and I started too late to provide the vision that I had for the site.</w:t>
      </w:r>
    </w:p>
    <w:p w:rsidR="00345FE6" w:rsidRDefault="00345FE6" w:rsidP="00453069">
      <w:pPr>
        <w:jc w:val="both"/>
      </w:pPr>
      <w:r>
        <w:t xml:space="preserve">Only the first page and the navigation features cover </w:t>
      </w:r>
      <w:r w:rsidR="00911A8E">
        <w:t>the functionality</w:t>
      </w:r>
      <w:r>
        <w:t xml:space="preserve"> that I had originally in my</w:t>
      </w:r>
      <w:r w:rsidR="00911A8E">
        <w:t xml:space="preserve"> head,</w:t>
      </w:r>
      <w:r>
        <w:t xml:space="preserve"> but for the sake of delivery I provided something that I believe meets the basic criteria needed</w:t>
      </w:r>
      <w:r w:rsidR="00727BDA">
        <w:t>, on how I would like the content to look like, and filled the black with Lorem Ipsum.</w:t>
      </w:r>
    </w:p>
    <w:p w:rsidR="00345FE6" w:rsidRDefault="00911A8E" w:rsidP="00453069">
      <w:pPr>
        <w:jc w:val="both"/>
      </w:pPr>
      <w:r>
        <w:t>Another thing learned is that I should written all the css as inline and then clean it up as a css stylesheet. I tried to have the css as a separate file from the start and I think that greatly decrease my productivity going back and forth between the different text tiles</w:t>
      </w:r>
      <w:r w:rsidR="00727BDA">
        <w:t>.</w:t>
      </w:r>
    </w:p>
    <w:p w:rsidR="00911A8E" w:rsidRPr="00345FE6" w:rsidRDefault="00911A8E" w:rsidP="00453069">
      <w:pPr>
        <w:jc w:val="both"/>
      </w:pPr>
      <w:r>
        <w:t>Overall I didn’t find the experience as productive as I would have liked, and important asks for the site were discussed quite late on the cour</w:t>
      </w:r>
      <w:r w:rsidR="00727BDA">
        <w:t>se. I would like to design a website using more modern frameworks as well to get an idea which tools can streamline even small tasks like layout and navigation.</w:t>
      </w:r>
    </w:p>
    <w:p w:rsidR="00345FE6" w:rsidRDefault="00345FE6" w:rsidP="00453069">
      <w:pPr>
        <w:jc w:val="both"/>
      </w:pPr>
    </w:p>
    <w:p w:rsidR="004C18F4" w:rsidRDefault="004C18F4" w:rsidP="004C18F4">
      <w:pPr>
        <w:pStyle w:val="Heading2"/>
        <w:jc w:val="both"/>
      </w:pPr>
      <w:r>
        <w:lastRenderedPageBreak/>
        <w:t>5</w:t>
      </w:r>
      <w:r>
        <w:t>-</w:t>
      </w:r>
      <w:r>
        <w:t>Resources and Inspiration</w:t>
      </w:r>
    </w:p>
    <w:p w:rsidR="004C18F4" w:rsidRDefault="004C18F4" w:rsidP="004C18F4">
      <w:r>
        <w:t>The main resources used for learning, navigation inspiration, and design layout as follows:</w:t>
      </w:r>
    </w:p>
    <w:p w:rsidR="004C18F4" w:rsidRDefault="004C18F4" w:rsidP="004C18F4">
      <w:pPr>
        <w:pStyle w:val="ListParagraph"/>
        <w:numPr>
          <w:ilvl w:val="0"/>
          <w:numId w:val="41"/>
        </w:numPr>
      </w:pPr>
      <w:r>
        <w:t>The Maven Hotel :</w:t>
      </w:r>
      <w:r>
        <w:tab/>
      </w:r>
      <w:hyperlink r:id="rId10" w:history="1">
        <w:r w:rsidRPr="008B0ACA">
          <w:rPr>
            <w:rStyle w:val="Hyperlink"/>
          </w:rPr>
          <w:t>https://www.themavenhotel.com/</w:t>
        </w:r>
      </w:hyperlink>
    </w:p>
    <w:p w:rsidR="004C18F4" w:rsidRDefault="004C18F4" w:rsidP="004C18F4">
      <w:pPr>
        <w:pStyle w:val="ListParagraph"/>
      </w:pPr>
      <w:r>
        <w:t>Navigation and layout</w:t>
      </w:r>
    </w:p>
    <w:p w:rsidR="004C18F4" w:rsidRDefault="004C18F4" w:rsidP="004C18F4">
      <w:pPr>
        <w:pStyle w:val="ListParagraph"/>
      </w:pPr>
    </w:p>
    <w:p w:rsidR="004C18F4" w:rsidRDefault="004C18F4" w:rsidP="004C18F4">
      <w:pPr>
        <w:pStyle w:val="ListParagraph"/>
        <w:numPr>
          <w:ilvl w:val="0"/>
          <w:numId w:val="41"/>
        </w:numPr>
      </w:pPr>
      <w:r>
        <w:t>W3C Schools</w:t>
      </w:r>
      <w:r>
        <w:tab/>
        <w:t>:</w:t>
      </w:r>
      <w:r>
        <w:tab/>
      </w:r>
      <w:hyperlink r:id="rId11" w:history="1">
        <w:r w:rsidRPr="008B0ACA">
          <w:rPr>
            <w:rStyle w:val="Hyperlink"/>
          </w:rPr>
          <w:t>https://www.w3schools.com/html/default.asp</w:t>
        </w:r>
      </w:hyperlink>
    </w:p>
    <w:p w:rsidR="004C18F4" w:rsidRDefault="004C18F4" w:rsidP="004C18F4">
      <w:pPr>
        <w:pStyle w:val="ListParagraph"/>
        <w:numPr>
          <w:ilvl w:val="0"/>
          <w:numId w:val="41"/>
        </w:numPr>
      </w:pPr>
      <w:r>
        <w:t>Stack Overflow</w:t>
      </w:r>
      <w:r>
        <w:tab/>
        <w:t>:</w:t>
      </w:r>
      <w:r w:rsidRPr="004C18F4">
        <w:t xml:space="preserve"> </w:t>
      </w:r>
      <w:r>
        <w:tab/>
      </w:r>
      <w:hyperlink r:id="rId12" w:history="1">
        <w:r w:rsidRPr="008B0ACA">
          <w:rPr>
            <w:rStyle w:val="Hyperlink"/>
          </w:rPr>
          <w:t>https://fonts.google.com/</w:t>
        </w:r>
      </w:hyperlink>
    </w:p>
    <w:p w:rsidR="004C18F4" w:rsidRDefault="004C18F4" w:rsidP="004C18F4">
      <w:pPr>
        <w:pStyle w:val="ListParagraph"/>
      </w:pPr>
      <w:r>
        <w:t>Html, CSS and Javascript</w:t>
      </w:r>
      <w:r w:rsidR="00783D37">
        <w:t xml:space="preserve"> examples and help</w:t>
      </w:r>
      <w:bookmarkStart w:id="0" w:name="_GoBack"/>
      <w:bookmarkEnd w:id="0"/>
    </w:p>
    <w:p w:rsidR="004C18F4" w:rsidRDefault="004C18F4" w:rsidP="004C18F4">
      <w:pPr>
        <w:pStyle w:val="ListParagraph"/>
      </w:pPr>
    </w:p>
    <w:p w:rsidR="004C18F4" w:rsidRDefault="004C18F4" w:rsidP="004C18F4">
      <w:pPr>
        <w:pStyle w:val="ListParagraph"/>
        <w:numPr>
          <w:ilvl w:val="0"/>
          <w:numId w:val="41"/>
        </w:numPr>
      </w:pPr>
      <w:r>
        <w:t>Google Fonts</w:t>
      </w:r>
      <w:r>
        <w:tab/>
        <w:t xml:space="preserve">: </w:t>
      </w:r>
      <w:r>
        <w:tab/>
      </w:r>
      <w:hyperlink r:id="rId13" w:history="1">
        <w:r w:rsidRPr="008B0ACA">
          <w:rPr>
            <w:rStyle w:val="Hyperlink"/>
          </w:rPr>
          <w:t>https://fonts.google.com/</w:t>
        </w:r>
      </w:hyperlink>
    </w:p>
    <w:p w:rsidR="004C18F4" w:rsidRDefault="004C18F4" w:rsidP="004C18F4">
      <w:pPr>
        <w:pStyle w:val="ListParagraph"/>
      </w:pPr>
      <w:r>
        <w:t>Custom Font</w:t>
      </w:r>
    </w:p>
    <w:p w:rsidR="004C18F4" w:rsidRDefault="004C18F4" w:rsidP="004C18F4">
      <w:pPr>
        <w:pStyle w:val="ListParagraph"/>
      </w:pPr>
    </w:p>
    <w:p w:rsidR="004C18F4" w:rsidRDefault="004C18F4" w:rsidP="004C18F4">
      <w:pPr>
        <w:pStyle w:val="ListParagraph"/>
      </w:pPr>
    </w:p>
    <w:p w:rsidR="004C18F4" w:rsidRDefault="004C18F4" w:rsidP="00453069">
      <w:pPr>
        <w:jc w:val="both"/>
      </w:pPr>
    </w:p>
    <w:p w:rsidR="004C18F4" w:rsidRPr="00F35E37" w:rsidRDefault="004C18F4" w:rsidP="00453069">
      <w:pPr>
        <w:jc w:val="both"/>
      </w:pPr>
    </w:p>
    <w:sectPr w:rsidR="004C18F4" w:rsidRPr="00F35E37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E70" w:rsidRDefault="00D82E70">
      <w:r>
        <w:separator/>
      </w:r>
    </w:p>
    <w:p w:rsidR="00D82E70" w:rsidRDefault="00D82E70"/>
    <w:p w:rsidR="00D82E70" w:rsidRDefault="00D82E70"/>
    <w:p w:rsidR="00D82E70" w:rsidRDefault="00D82E70"/>
    <w:p w:rsidR="00D82E70" w:rsidRDefault="00D82E70"/>
  </w:endnote>
  <w:endnote w:type="continuationSeparator" w:id="0">
    <w:p w:rsidR="00D82E70" w:rsidRDefault="00D82E70">
      <w:r>
        <w:continuationSeparator/>
      </w:r>
    </w:p>
    <w:p w:rsidR="00D82E70" w:rsidRDefault="00D82E70"/>
    <w:p w:rsidR="00D82E70" w:rsidRDefault="00D82E70"/>
    <w:p w:rsidR="00D82E70" w:rsidRDefault="00D82E70"/>
    <w:p w:rsidR="00D82E70" w:rsidRDefault="00D82E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D28" w:rsidRDefault="009E6D28">
    <w:pPr>
      <w:jc w:val="right"/>
    </w:pPr>
  </w:p>
  <w:p w:rsidR="009E6D28" w:rsidRDefault="00783D37">
    <w:pPr>
      <w:jc w:val="right"/>
    </w:pPr>
    <w:r>
      <w:fldChar w:fldCharType="begin"/>
    </w:r>
    <w:r>
      <w:instrText xml:space="preserve"> PAGE   \* MERGEFO</w:instrText>
    </w:r>
    <w:r>
      <w:instrText xml:space="preserve">RMAT </w:instrText>
    </w:r>
    <w:r>
      <w:fldChar w:fldCharType="separate"/>
    </w:r>
    <w:r w:rsidR="00A77A34"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9E6D28" w:rsidRDefault="00D82E70">
    <w:pPr>
      <w:jc w:val="right"/>
    </w:pPr>
    <w:r>
      <w:rPr>
        <w:noProof/>
        <w:lang w:val="en-IE" w:eastAsia="en-IE"/>
      </w:rPr>
      <mc:AlternateContent>
        <mc:Choice Requires="wpg">
          <w:drawing>
            <wp:inline distT="0" distB="0" distL="0" distR="0">
              <wp:extent cx="2327910" cy="45085"/>
              <wp:effectExtent l="9525" t="9525" r="15240" b="12065"/>
              <wp:docPr id="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6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EAAEB11" id="Group 23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hY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bj1IW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" strokecolor="#438086 [3205]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" strokecolor="#438086 [3205]" strokeweight=".25pt"/>
              <w10:anchorlock/>
            </v:group>
          </w:pict>
        </mc:Fallback>
      </mc:AlternateContent>
    </w:r>
  </w:p>
  <w:p w:rsidR="009E6D28" w:rsidRDefault="009E6D28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D28" w:rsidRDefault="009E6D28">
    <w:pPr>
      <w:jc w:val="right"/>
    </w:pPr>
  </w:p>
  <w:p w:rsidR="009E6D28" w:rsidRDefault="00783D37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9E6D28" w:rsidRDefault="00D82E70">
    <w:pPr>
      <w:jc w:val="right"/>
    </w:pPr>
    <w:r>
      <w:rPr>
        <w:noProof/>
        <w:lang w:val="en-IE" w:eastAsia="en-IE"/>
      </w:rPr>
      <mc:AlternateContent>
        <mc:Choice Requires="wpg">
          <w:drawing>
            <wp:inline distT="0" distB="0" distL="0" distR="0">
              <wp:extent cx="2327910" cy="45085"/>
              <wp:effectExtent l="9525" t="17780" r="15240" b="1333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3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526035B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L4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0IQy+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" strokecolor="#438086 [3205]" strokeweight=".25pt"/>
              <w10:anchorlock/>
            </v:group>
          </w:pict>
        </mc:Fallback>
      </mc:AlternateContent>
    </w:r>
  </w:p>
  <w:p w:rsidR="009E6D28" w:rsidRDefault="009E6D28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E70" w:rsidRDefault="00D82E70">
      <w:r>
        <w:separator/>
      </w:r>
    </w:p>
    <w:p w:rsidR="00D82E70" w:rsidRDefault="00D82E70"/>
    <w:p w:rsidR="00D82E70" w:rsidRDefault="00D82E70"/>
    <w:p w:rsidR="00D82E70" w:rsidRDefault="00D82E70"/>
    <w:p w:rsidR="00D82E70" w:rsidRDefault="00D82E70"/>
  </w:footnote>
  <w:footnote w:type="continuationSeparator" w:id="0">
    <w:p w:rsidR="00D82E70" w:rsidRDefault="00D82E70">
      <w:r>
        <w:continuationSeparator/>
      </w:r>
    </w:p>
    <w:p w:rsidR="00D82E70" w:rsidRDefault="00D82E70"/>
    <w:p w:rsidR="00D82E70" w:rsidRDefault="00D82E70"/>
    <w:p w:rsidR="00D82E70" w:rsidRDefault="00D82E70"/>
    <w:p w:rsidR="00D82E70" w:rsidRDefault="00D82E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507790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9E6D28" w:rsidRDefault="00D82E70">
        <w:pPr>
          <w:pStyle w:val="Header"/>
          <w:pBdr>
            <w:bottom w:val="single" w:sz="4" w:space="0" w:color="auto"/>
          </w:pBdr>
        </w:pPr>
        <w:r>
          <w:t>Alex Wu</w:t>
        </w:r>
      </w:p>
    </w:sdtContent>
  </w:sdt>
  <w:p w:rsidR="009E6D28" w:rsidRDefault="009E6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9405452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9E6D28" w:rsidRDefault="00D82E70">
        <w:pPr>
          <w:pStyle w:val="Header"/>
          <w:pBdr>
            <w:bottom w:val="single" w:sz="4" w:space="0" w:color="auto"/>
          </w:pBdr>
          <w:jc w:val="right"/>
        </w:pPr>
        <w:r>
          <w:t>Alex Wu</w:t>
        </w:r>
      </w:p>
    </w:sdtContent>
  </w:sdt>
  <w:p w:rsidR="009E6D28" w:rsidRDefault="009E6D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UrbanBulletedList"/>
  </w:abstractNum>
  <w:abstractNum w:abstractNumId="11" w15:restartNumberingAfterBreak="0">
    <w:nsid w:val="0EDC38E4"/>
    <w:multiLevelType w:val="multilevel"/>
    <w:tmpl w:val="33B056D0"/>
    <w:numStyleLink w:val="UrbanBulletedList"/>
  </w:abstractNum>
  <w:abstractNum w:abstractNumId="12" w15:restartNumberingAfterBreak="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UrbanNumberedList"/>
  </w:abstractNum>
  <w:abstractNum w:abstractNumId="15" w15:restartNumberingAfterBreak="0">
    <w:nsid w:val="1D131C40"/>
    <w:multiLevelType w:val="hybridMultilevel"/>
    <w:tmpl w:val="156E7E6A"/>
    <w:lvl w:ilvl="0" w:tplc="3C063D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DE73E0"/>
    <w:multiLevelType w:val="multilevel"/>
    <w:tmpl w:val="33B056D0"/>
    <w:numStyleLink w:val="UrbanBulletedList"/>
  </w:abstractNum>
  <w:abstractNum w:abstractNumId="17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8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2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1CF5A09"/>
    <w:multiLevelType w:val="hybridMultilevel"/>
    <w:tmpl w:val="C714068C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6" w15:restartNumberingAfterBreak="0">
    <w:nsid w:val="4E415B55"/>
    <w:multiLevelType w:val="hybridMultilevel"/>
    <w:tmpl w:val="C714068C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A73C12"/>
    <w:multiLevelType w:val="hybridMultilevel"/>
    <w:tmpl w:val="59B87358"/>
    <w:lvl w:ilvl="0" w:tplc="3C063D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E8022B"/>
    <w:multiLevelType w:val="multilevel"/>
    <w:tmpl w:val="33B056D0"/>
    <w:numStyleLink w:val="UrbanBulletedList"/>
  </w:abstractNum>
  <w:abstractNum w:abstractNumId="29" w15:restartNumberingAfterBreak="0">
    <w:nsid w:val="65D575A7"/>
    <w:multiLevelType w:val="hybridMultilevel"/>
    <w:tmpl w:val="967EEED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0D0B31"/>
    <w:multiLevelType w:val="multilevel"/>
    <w:tmpl w:val="7AC6A14E"/>
    <w:numStyleLink w:val="UrbanNumberedList"/>
  </w:abstractNum>
  <w:abstractNum w:abstractNumId="31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6740294"/>
    <w:multiLevelType w:val="multilevel"/>
    <w:tmpl w:val="33B056D0"/>
    <w:numStyleLink w:val="UrbanBulletedList"/>
  </w:abstractNum>
  <w:abstractNum w:abstractNumId="33" w15:restartNumberingAfterBreak="0">
    <w:nsid w:val="76921C5B"/>
    <w:multiLevelType w:val="multilevel"/>
    <w:tmpl w:val="33B056D0"/>
    <w:numStyleLink w:val="UrbanBulletedList"/>
  </w:abstractNum>
  <w:abstractNum w:abstractNumId="34" w15:restartNumberingAfterBreak="0">
    <w:nsid w:val="7A265004"/>
    <w:multiLevelType w:val="hybridMultilevel"/>
    <w:tmpl w:val="E41ED3DC"/>
    <w:lvl w:ilvl="0" w:tplc="3C063D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2C65F5"/>
    <w:multiLevelType w:val="hybridMultilevel"/>
    <w:tmpl w:val="6D26DBD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025C09"/>
    <w:multiLevelType w:val="multilevel"/>
    <w:tmpl w:val="33B056D0"/>
    <w:numStyleLink w:val="UrbanBulletedLi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2"/>
  </w:num>
  <w:num w:numId="13">
    <w:abstractNumId w:val="23"/>
  </w:num>
  <w:num w:numId="14">
    <w:abstractNumId w:val="19"/>
  </w:num>
  <w:num w:numId="15">
    <w:abstractNumId w:val="31"/>
  </w:num>
  <w:num w:numId="16">
    <w:abstractNumId w:val="18"/>
  </w:num>
  <w:num w:numId="17">
    <w:abstractNumId w:val="21"/>
  </w:num>
  <w:num w:numId="18">
    <w:abstractNumId w:val="11"/>
  </w:num>
  <w:num w:numId="19">
    <w:abstractNumId w:val="32"/>
  </w:num>
  <w:num w:numId="20">
    <w:abstractNumId w:val="3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8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30"/>
  </w:num>
  <w:num w:numId="24">
    <w:abstractNumId w:val="14"/>
  </w:num>
  <w:num w:numId="25">
    <w:abstractNumId w:val="13"/>
  </w:num>
  <w:num w:numId="26">
    <w:abstractNumId w:val="10"/>
  </w:num>
  <w:num w:numId="27">
    <w:abstractNumId w:val="36"/>
  </w:num>
  <w:num w:numId="28">
    <w:abstractNumId w:val="25"/>
  </w:num>
  <w:num w:numId="29">
    <w:abstractNumId w:val="17"/>
  </w:num>
  <w:num w:numId="30">
    <w:abstractNumId w:val="16"/>
  </w:num>
  <w:num w:numId="31">
    <w:abstractNumId w:val="16"/>
  </w:num>
  <w:num w:numId="32">
    <w:abstractNumId w:val="16"/>
  </w:num>
  <w:num w:numId="33">
    <w:abstractNumId w:val="21"/>
  </w:num>
  <w:num w:numId="34">
    <w:abstractNumId w:val="12"/>
  </w:num>
  <w:num w:numId="35">
    <w:abstractNumId w:val="35"/>
  </w:num>
  <w:num w:numId="36">
    <w:abstractNumId w:val="24"/>
  </w:num>
  <w:num w:numId="37">
    <w:abstractNumId w:val="26"/>
  </w:num>
  <w:num w:numId="38">
    <w:abstractNumId w:val="34"/>
  </w:num>
  <w:num w:numId="39">
    <w:abstractNumId w:val="27"/>
  </w:num>
  <w:num w:numId="40">
    <w:abstractNumId w:val="15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DateAndTime/>
  <w:attachedTemplate r:id="rId1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74" fillcolor="white">
      <v:fill color="white"/>
      <o:colormru v:ext="edit" colors="#334c4f,#79b5b0,#b77851,#d1e1e3,#066,#7ea8ac,#4e767a,#293d3f"/>
    </o:shapedefaults>
    <o:shapelayout v:ext="edit">
      <o:rules v:ext="edit">
        <o:r id="V:Rule1" type="connector" idref="#_x0000_s2073"/>
        <o:r id="V:Rule2" type="connector" idref="#_x0000_s2072"/>
        <o:r id="V:Rule3" type="connector" idref="#_x0000_s2070"/>
        <o:r id="V:Rule4" type="connector" idref="#_x0000_s206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70"/>
    <w:rsid w:val="00345FE6"/>
    <w:rsid w:val="00453069"/>
    <w:rsid w:val="004C18F4"/>
    <w:rsid w:val="00727BDA"/>
    <w:rsid w:val="00783D37"/>
    <w:rsid w:val="008C3F11"/>
    <w:rsid w:val="00911A8E"/>
    <w:rsid w:val="009E6D28"/>
    <w:rsid w:val="00A77A34"/>
    <w:rsid w:val="00BE719E"/>
    <w:rsid w:val="00C673BA"/>
    <w:rsid w:val="00C6797E"/>
    <w:rsid w:val="00CF7CEB"/>
    <w:rsid w:val="00D82E70"/>
    <w:rsid w:val="00E51C90"/>
    <w:rsid w:val="00E91FDA"/>
    <w:rsid w:val="00F35E3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 fillcolor="white">
      <v:fill color="white"/>
      <o:colormru v:ext="edit" colors="#334c4f,#79b5b0,#b77851,#d1e1e3,#066,#7ea8ac,#4e767a,#293d3f"/>
    </o:shapedefaults>
    <o:shapelayout v:ext="edit">
      <o:idmap v:ext="edit" data="1"/>
      <o:rules v:ext="edit">
        <o:r id="V:Rule1" type="connector" idref="#_x0000_s1088"/>
        <o:r id="V:Rule2" type="connector" idref="#_x0000_s1077"/>
        <o:r id="V:Rule3" type="connector" idref="#_x0000_s1076"/>
        <o:r id="V:Rule4" type="connector" idref="#_x0000_s1084"/>
        <o:r id="V:Rule5" type="connector" idref="#_x0000_s1087"/>
        <o:r id="V:Rule6" type="connector" idref="#_x0000_s1080"/>
        <o:r id="V:Rule7" type="connector" idref="#_x0000_s1086"/>
        <o:r id="V:Rule8" type="connector" idref="#_x0000_s1078"/>
        <o:r id="V:Rule9" type="connector" idref="#_x0000_s1085"/>
        <o:r id="V:Rule10" type="connector" idref="#_x0000_s1081"/>
        <o:r id="V:Rule11" type="connector" idref="#_x0000_s1079"/>
        <o:r id="V:Rule12" type="connector" idref="#_x0000_s1082"/>
      </o:rules>
    </o:shapelayout>
  </w:shapeDefaults>
  <w:doNotEmbedSmartTags/>
  <w:decimalSymbol w:val="."/>
  <w:listSeparator w:val=","/>
  <w14:docId w14:val="663B5E8A"/>
  <w15:docId w15:val="{E7AB88D6-F8C8-4EAC-8CE9-AC25B880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customStyle="1" w:styleId="Default">
    <w:name w:val="Default"/>
    <w:rsid w:val="00F35E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fonts.google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onts.google.com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html/default.asp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www.themavenhotel.com/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359232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0EEDD562F34E2A84F00C560AC28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3E7C2-D421-48E6-9E3A-E9DA2D78BB5C}"/>
      </w:docPartPr>
      <w:docPartBody>
        <w:p w:rsidR="00000000" w:rsidRDefault="00000000">
          <w:pPr>
            <w:pStyle w:val="6D0EEDD562F34E2A84F00C560AC2852B"/>
          </w:pPr>
          <w:r>
            <w:rPr>
              <w:color w:val="44546A" w:themeColor="text2"/>
            </w:rPr>
            <w:t>[Pick the date]</w:t>
          </w:r>
        </w:p>
      </w:docPartBody>
    </w:docPart>
    <w:docPart>
      <w:docPartPr>
        <w:name w:val="AE28B3DE29874751A340044037D04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E9178-8634-4E93-AF7F-3F9BE5A7D1FB}"/>
      </w:docPartPr>
      <w:docPartBody>
        <w:p w:rsidR="00000000" w:rsidRDefault="00000000">
          <w:pPr>
            <w:pStyle w:val="AE28B3DE29874751A340044037D0424B"/>
          </w:pPr>
          <w:r>
            <w:rPr>
              <w:rFonts w:asciiTheme="majorHAnsi" w:hAnsiTheme="majorHAnsi"/>
              <w:color w:val="2E74B5" w:themeColor="accent1" w:themeShade="BF"/>
              <w:sz w:val="72"/>
              <w:szCs w:val="72"/>
            </w:rPr>
            <w:t>[Type the document title]</w:t>
          </w:r>
        </w:p>
      </w:docPartBody>
    </w:docPart>
    <w:docPart>
      <w:docPartPr>
        <w:name w:val="0A6B33C39E454051B95F23E670E0D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82AD5-50A0-46EA-A9EC-73541E1FEBAE}"/>
      </w:docPartPr>
      <w:docPartBody>
        <w:p w:rsidR="00000000" w:rsidRDefault="00000000">
          <w:pPr>
            <w:pStyle w:val="0A6B33C39E454051B95F23E670E0D1A6"/>
          </w:pPr>
          <w:r>
            <w:rPr>
              <w:i/>
              <w:color w:val="44546A" w:themeColor="text2"/>
              <w:sz w:val="28"/>
              <w:szCs w:val="28"/>
            </w:rPr>
            <w:t>[Type the document subtitle]</w:t>
          </w:r>
        </w:p>
      </w:docPartBody>
    </w:docPart>
    <w:docPart>
      <w:docPartPr>
        <w:name w:val="BC630BD96FF34B17B74A96AEDB22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4FF73-1763-47EC-A256-7A68D94C01E7}"/>
      </w:docPartPr>
      <w:docPartBody>
        <w:p w:rsidR="00000000" w:rsidRDefault="00000000">
          <w:pPr>
            <w:pStyle w:val="BC630BD96FF34B17B74A96AEDB223BAB"/>
          </w:pPr>
          <w:r>
            <w:rPr>
              <w:color w:val="44546A" w:themeColor="text2"/>
            </w:rPr>
            <w:t>[Type the author name]</w:t>
          </w:r>
        </w:p>
      </w:docPartBody>
    </w:docPart>
    <w:docPart>
      <w:docPartPr>
        <w:name w:val="5A9057872F1A44158C6DB8FBA102F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5DD1D-051B-4504-822E-A1AF60D5FAF2}"/>
      </w:docPartPr>
      <w:docPartBody>
        <w:p w:rsidR="00000000" w:rsidRDefault="00000000">
          <w:pPr>
            <w:pStyle w:val="5A9057872F1A44158C6DB8FBA102FD2E"/>
          </w:pPr>
          <w:r>
            <w:t>[Type the document title]</w:t>
          </w:r>
        </w:p>
      </w:docPartBody>
    </w:docPart>
    <w:docPart>
      <w:docPartPr>
        <w:name w:val="FD57F128D2514CAB9A297A8AA5505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154A6-F97F-4F43-BDDC-30239E71B1C0}"/>
      </w:docPartPr>
      <w:docPartBody>
        <w:p w:rsidR="00000000" w:rsidRDefault="00000000">
          <w:pPr>
            <w:pStyle w:val="FD57F128D2514CAB9A297A8AA550597A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EEDD562F34E2A84F00C560AC2852B">
    <w:name w:val="6D0EEDD562F34E2A84F00C560AC2852B"/>
  </w:style>
  <w:style w:type="paragraph" w:customStyle="1" w:styleId="AE28B3DE29874751A340044037D0424B">
    <w:name w:val="AE28B3DE29874751A340044037D0424B"/>
  </w:style>
  <w:style w:type="paragraph" w:customStyle="1" w:styleId="0A6B33C39E454051B95F23E670E0D1A6">
    <w:name w:val="0A6B33C39E454051B95F23E670E0D1A6"/>
  </w:style>
  <w:style w:type="paragraph" w:customStyle="1" w:styleId="BC630BD96FF34B17B74A96AEDB223BAB">
    <w:name w:val="BC630BD96FF34B17B74A96AEDB223BAB"/>
  </w:style>
  <w:style w:type="paragraph" w:customStyle="1" w:styleId="5A9057872F1A44158C6DB8FBA102FD2E">
    <w:name w:val="5A9057872F1A44158C6DB8FBA102FD2E"/>
  </w:style>
  <w:style w:type="paragraph" w:customStyle="1" w:styleId="FD57F128D2514CAB9A297A8AA550597A">
    <w:name w:val="FD57F128D2514CAB9A297A8AA550597A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paragraph" w:customStyle="1" w:styleId="1A06DEE6336B4A8E9537F995979009C4">
    <w:name w:val="1A06DEE6336B4A8E9537F995979009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CoverPageProperties xmlns="http://schemas.microsoft.com/office/2006/coverPageProps">
  <PublishDate>2017-12-04T00:00:00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151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and Dev</vt:lpstr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and Dev</dc:title>
  <dc:subject>Alex Wu 10359232</dc:subject>
  <dc:creator>Alex Wu</dc:creator>
  <cp:keywords/>
  <dc:description/>
  <cp:lastModifiedBy>Alex Wu</cp:lastModifiedBy>
  <cp:revision>8</cp:revision>
  <dcterms:created xsi:type="dcterms:W3CDTF">2017-12-04T18:48:00Z</dcterms:created>
  <dcterms:modified xsi:type="dcterms:W3CDTF">2017-12-04T21:19:00Z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